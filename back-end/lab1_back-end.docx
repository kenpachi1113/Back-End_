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3E37" w14:textId="77777777" w:rsidR="003676AB" w:rsidRPr="006B7ECA" w:rsidRDefault="003676AB" w:rsidP="003676AB">
      <w:pPr>
        <w:pStyle w:val="2"/>
        <w:spacing w:before="0" w:after="120"/>
        <w:ind w:left="-850" w:right="-891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val="ru-UA" w:eastAsia="ru-UA"/>
        </w:rPr>
      </w:pPr>
      <w:r w:rsidRPr="006B7ECA">
        <w:rPr>
          <w:rFonts w:ascii="Times New Roman" w:hAnsi="Times New Roman" w:cs="Times New Roman"/>
          <w:color w:val="002060"/>
          <w:sz w:val="28"/>
          <w:szCs w:val="28"/>
        </w:rPr>
        <w:t> </w:t>
      </w:r>
      <w:r w:rsidRPr="006B7EC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Лабораторна робота №1</w:t>
      </w:r>
    </w:p>
    <w:p w14:paraId="33F04588" w14:textId="160BC665" w:rsidR="003676AB" w:rsidRDefault="003676AB" w:rsidP="003676AB">
      <w:pPr>
        <w:tabs>
          <w:tab w:val="left" w:pos="5670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sz w:val="28"/>
          <w:szCs w:val="28"/>
        </w:rPr>
        <w:t xml:space="preserve">Тема: </w:t>
      </w: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>Базові конструкції мови РНР</w:t>
      </w:r>
    </w:p>
    <w:p w14:paraId="486DC74B" w14:textId="68EBC9ED" w:rsidR="00867D86" w:rsidRPr="00867D86" w:rsidRDefault="006B7ECA" w:rsidP="00867D86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Мета:</w:t>
      </w:r>
      <w:r w:rsidR="00867D8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67D86">
        <w:rPr>
          <w:rFonts w:ascii="Times New Roman" w:hAnsi="Times New Roman"/>
          <w:color w:val="000000"/>
          <w:sz w:val="28"/>
          <w:szCs w:val="28"/>
        </w:rPr>
        <w:t>о</w:t>
      </w:r>
      <w:r w:rsidR="00867D86" w:rsidRPr="00867D86">
        <w:rPr>
          <w:rFonts w:ascii="Times New Roman" w:hAnsi="Times New Roman"/>
          <w:color w:val="000000"/>
          <w:sz w:val="28"/>
          <w:szCs w:val="28"/>
        </w:rPr>
        <w:t>знайом</w:t>
      </w:r>
      <w:r w:rsidR="00867D86">
        <w:rPr>
          <w:rFonts w:ascii="Times New Roman" w:hAnsi="Times New Roman"/>
          <w:color w:val="000000"/>
          <w:sz w:val="28"/>
          <w:szCs w:val="28"/>
        </w:rPr>
        <w:t>и</w:t>
      </w:r>
      <w:r w:rsidR="00867D86" w:rsidRPr="00867D86">
        <w:rPr>
          <w:rFonts w:ascii="Times New Roman" w:hAnsi="Times New Roman"/>
          <w:color w:val="000000"/>
          <w:sz w:val="28"/>
          <w:szCs w:val="28"/>
        </w:rPr>
        <w:t>т</w:t>
      </w:r>
      <w:r w:rsidR="00867D86">
        <w:rPr>
          <w:rFonts w:ascii="Times New Roman" w:hAnsi="Times New Roman"/>
          <w:color w:val="000000"/>
          <w:sz w:val="28"/>
          <w:szCs w:val="28"/>
        </w:rPr>
        <w:t>и</w:t>
      </w:r>
      <w:r w:rsidR="00867D86" w:rsidRPr="00867D86">
        <w:rPr>
          <w:rFonts w:ascii="Times New Roman" w:hAnsi="Times New Roman"/>
          <w:color w:val="000000"/>
          <w:sz w:val="28"/>
          <w:szCs w:val="28"/>
        </w:rPr>
        <w:t>сь з такими поняттями як:</w:t>
      </w:r>
    </w:p>
    <w:p w14:paraId="3683733F" w14:textId="77777777" w:rsidR="00867D86" w:rsidRPr="00867D86" w:rsidRDefault="00867D86" w:rsidP="00867D86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867D86">
        <w:rPr>
          <w:rFonts w:ascii="Times New Roman" w:hAnsi="Times New Roman"/>
          <w:color w:val="000000"/>
          <w:sz w:val="28"/>
          <w:szCs w:val="28"/>
        </w:rPr>
        <w:t xml:space="preserve">змінні, типи даних, операції в РНР, конструкція </w:t>
      </w:r>
      <w:proofErr w:type="spellStart"/>
      <w:r w:rsidRPr="00867D86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867D86">
        <w:rPr>
          <w:rFonts w:ascii="Times New Roman" w:hAnsi="Times New Roman"/>
          <w:color w:val="000000"/>
          <w:sz w:val="28"/>
          <w:szCs w:val="28"/>
        </w:rPr>
        <w:t>..</w:t>
      </w:r>
      <w:proofErr w:type="spellStart"/>
      <w:r w:rsidRPr="00867D86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  <w:r w:rsidRPr="00867D8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867D86">
        <w:rPr>
          <w:rFonts w:ascii="Times New Roman" w:hAnsi="Times New Roman"/>
          <w:color w:val="000000"/>
          <w:sz w:val="28"/>
          <w:szCs w:val="28"/>
        </w:rPr>
        <w:t>switch</w:t>
      </w:r>
      <w:proofErr w:type="spellEnd"/>
      <w:r w:rsidRPr="00867D86">
        <w:rPr>
          <w:rFonts w:ascii="Times New Roman" w:hAnsi="Times New Roman"/>
          <w:color w:val="000000"/>
          <w:sz w:val="28"/>
          <w:szCs w:val="28"/>
        </w:rPr>
        <w:t>, цикли</w:t>
      </w:r>
    </w:p>
    <w:p w14:paraId="4117216B" w14:textId="6BE8FA0C" w:rsidR="006B7ECA" w:rsidRPr="00867D86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UA"/>
        </w:rPr>
      </w:pPr>
    </w:p>
    <w:p w14:paraId="113EE754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6B7EC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6B7EC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2.                                                                                                                      </w:t>
      </w:r>
    </w:p>
    <w:p w14:paraId="353D2914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·      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Створити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текстовий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документ з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і’мям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index.php</w:t>
      </w:r>
      <w:proofErr w:type="spellEnd"/>
    </w:p>
    <w:p w14:paraId="065DBA83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·      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Створити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першу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програму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, яка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виводить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такий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текст:</w:t>
      </w:r>
    </w:p>
    <w:p w14:paraId="636336FB" w14:textId="6E0BB1B5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6B7ECA">
        <w:rPr>
          <w:rFonts w:ascii="Times New Roman" w:hAnsi="Times New Roman"/>
          <w:noProof/>
        </w:rPr>
        <w:drawing>
          <wp:inline distT="0" distB="0" distL="0" distR="0" wp14:anchorId="51AD580D" wp14:editId="0217C8C3">
            <wp:extent cx="4410075" cy="2743200"/>
            <wp:effectExtent l="0" t="0" r="9525" b="0"/>
            <wp:docPr id="1879499816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99816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8300" w14:textId="7866ABBA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>Лістинг:</w:t>
      </w:r>
    </w:p>
    <w:p w14:paraId="421AB02C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"Полину в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мріях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в купель океану,&lt;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14E54F3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Відчую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strong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шовковистість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strong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&gt;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глибини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,&lt;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C1DCD66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Чарівні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мушлі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з дна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собі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дістану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,&lt;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E5D8DA8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Щоб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strong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em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взимку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&lt;/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em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&gt;&lt;/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span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&gt;&lt;/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strong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46104A6F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"&lt;p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='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margin-left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20px;'&gt;&lt;u&gt;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тішили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&lt;/u&gt;&lt;/p&gt;"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A046D72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"&lt;p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='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margin-left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40px;'&gt; мене&lt;/p&gt;"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16E7A88D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  &lt;p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='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margin-left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50px;'&gt;вони…&lt;/p&gt;"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58571D4" w14:textId="2A34AE9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UA"/>
        </w:rPr>
      </w:pPr>
    </w:p>
    <w:p w14:paraId="7050C4CD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6B7EC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6B7EC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 xml:space="preserve"> 3  </w:t>
      </w:r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(Сума грн.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задається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програмно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, не вводиться з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клавіатури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)                                                                                                                </w:t>
      </w:r>
    </w:p>
    <w:p w14:paraId="496EF41F" w14:textId="3C61F34B" w:rsidR="00867D86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Написати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програму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що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переводить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гривні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долари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. В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результаті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повинно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з’явитися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наступне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14:paraId="14BF65BB" w14:textId="77777777" w:rsidR="00867D86" w:rsidRDefault="00867D86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br w:type="page"/>
      </w:r>
    </w:p>
    <w:p w14:paraId="53F014FC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22814628" w14:textId="0DAE767A" w:rsidR="003676AB" w:rsidRPr="006B7ECA" w:rsidRDefault="003676AB" w:rsidP="00867D86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6B7ECA">
        <w:rPr>
          <w:rFonts w:ascii="Times New Roman" w:hAnsi="Times New Roman"/>
          <w:noProof/>
        </w:rPr>
        <w:drawing>
          <wp:inline distT="0" distB="0" distL="0" distR="0" wp14:anchorId="0F9C0ACF" wp14:editId="7962EC45">
            <wp:extent cx="3512820" cy="566337"/>
            <wp:effectExtent l="0" t="0" r="0" b="5715"/>
            <wp:docPr id="166295950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950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786" cy="5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7D86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ab/>
      </w:r>
    </w:p>
    <w:p w14:paraId="7DFB0A26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6B64FDA1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1CE80EF4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</w:p>
    <w:p w14:paraId="4A57FFD6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sumaGrn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1500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CFE92A1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3D4BF4D1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kurs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0.034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5FBD6F6" w14:textId="77777777" w:rsidR="003676AB" w:rsidRPr="003676AB" w:rsidRDefault="003676AB" w:rsidP="003676AB">
      <w:pPr>
        <w:shd w:val="clear" w:color="auto" w:fill="1E1E1E"/>
        <w:spacing w:after="24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9725776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sumaDol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sumaGrn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*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kurs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9937DE4" w14:textId="62B47C3E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ab/>
      </w:r>
    </w:p>
    <w:p w14:paraId="2A518D24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"$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sumaGrn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грн.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можна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обміняти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на 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. 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round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sumaDol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,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2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) .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 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долар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15A0548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2D88116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0317348C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4 (Номер задається програмно, не вводиться з клавіатури)      </w:t>
      </w:r>
    </w:p>
    <w:p w14:paraId="2C477F14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>Визначення сезону за номером місяця:</w:t>
      </w:r>
    </w:p>
    <w:p w14:paraId="422227DF" w14:textId="4DE3002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 xml:space="preserve">Напишіть програму, яка приймає номер місяця (1-12) та виводить відповідний сезон пори року. Використати конструкцію </w:t>
      </w:r>
      <w:proofErr w:type="spellStart"/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>if-else</w:t>
      </w:r>
      <w:proofErr w:type="spellEnd"/>
    </w:p>
    <w:p w14:paraId="204AA81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6B204F0D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if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12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&amp;&amp;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&lt;=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2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 {</w:t>
      </w:r>
    </w:p>
    <w:p w14:paraId="5185A2DA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"Зима"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0EC56C3A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6D5972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}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elseif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3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&amp;&amp;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&lt;=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5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 {</w:t>
      </w:r>
    </w:p>
    <w:p w14:paraId="0B159CB3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"Весна"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7294276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}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elseif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&gt;=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6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&amp;&amp;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&lt;=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8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 {</w:t>
      </w:r>
    </w:p>
    <w:p w14:paraId="64E794FD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season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Літо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34B8BDF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2441BB50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elseif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&gt;=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9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&amp;&amp; 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month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&lt;= </w:t>
      </w:r>
      <w:r w:rsidRPr="003676AB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11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</w:t>
      </w:r>
    </w:p>
    <w:p w14:paraId="08BBA29D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Осінь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15A1D81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3EA3360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5  (Символ задається програмно, не вводиться з клавіатури)      </w:t>
      </w:r>
    </w:p>
    <w:p w14:paraId="769E3B76" w14:textId="1140C873" w:rsidR="00867D86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 xml:space="preserve">Напишіть програму, яка приймає символ (букву) і визначає, чи є він голосним чи приголосним. Використати конструкцію </w:t>
      </w:r>
      <w:proofErr w:type="spellStart"/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>switch</w:t>
      </w:r>
      <w:proofErr w:type="spellEnd"/>
    </w:p>
    <w:p w14:paraId="7D569F91" w14:textId="77777777" w:rsidR="00867D86" w:rsidRDefault="00867D8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23F536B7" w14:textId="77777777" w:rsidR="003676AB" w:rsidRPr="006B7ECA" w:rsidRDefault="003676AB" w:rsidP="003676AB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95668CB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letter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"м"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2FF20F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switch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letter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){</w:t>
      </w:r>
    </w:p>
    <w:p w14:paraId="00A183AC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'а'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4F451754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'є'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289CD40D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'ю'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237FB032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'и'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74972DDA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'е'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66C6ED2B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'у'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788576E4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'о'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332EF4BA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'ї'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2B6F4CA1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'я'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67DB73C9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case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'і'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68F5C1C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"Голосна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718E93B" w14:textId="59869F80" w:rsidR="003676AB" w:rsidRPr="006B7ECA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676AB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default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:</w:t>
      </w:r>
    </w:p>
    <w:p w14:paraId="1CA1CDAA" w14:textId="7F347BED" w:rsidR="003676AB" w:rsidRPr="006B7ECA" w:rsidRDefault="003676AB">
      <w:pPr>
        <w:spacing w:after="0" w:line="240" w:lineRule="auto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29A5D26E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51B85DC4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Приголосна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8F2002C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66FD54E6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1FAEEF3F" w14:textId="77777777" w:rsidR="003676AB" w:rsidRPr="003676AB" w:rsidRDefault="003676AB" w:rsidP="003676AB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3676AB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3676AB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F6D3215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 xml:space="preserve">Завдання 6 </w:t>
      </w:r>
      <w:r w:rsidRPr="006B7ECA">
        <w:rPr>
          <w:rFonts w:ascii="Times New Roman" w:hAnsi="Times New Roman"/>
          <w:color w:val="000000"/>
          <w:sz w:val="28"/>
          <w:szCs w:val="28"/>
        </w:rPr>
        <w:t>(Число задається програмно, не вводиться з клавіатури)</w:t>
      </w:r>
    </w:p>
    <w:p w14:paraId="0B270ECC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B7ECA">
        <w:rPr>
          <w:rFonts w:ascii="Times New Roman" w:hAnsi="Times New Roman"/>
          <w:color w:val="000000"/>
          <w:sz w:val="28"/>
          <w:szCs w:val="28"/>
        </w:rPr>
        <w:t>Дано випадкове тризначне число. Знайдіть:</w:t>
      </w:r>
    </w:p>
    <w:p w14:paraId="746F604D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B7ECA">
        <w:rPr>
          <w:rFonts w:ascii="Times New Roman" w:hAnsi="Times New Roman"/>
          <w:color w:val="000000"/>
          <w:sz w:val="28"/>
          <w:szCs w:val="28"/>
        </w:rPr>
        <w:t>1. Суму його цифр.</w:t>
      </w:r>
    </w:p>
    <w:p w14:paraId="6FCE7304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B7ECA">
        <w:rPr>
          <w:rFonts w:ascii="Times New Roman" w:hAnsi="Times New Roman"/>
          <w:color w:val="000000"/>
          <w:sz w:val="28"/>
          <w:szCs w:val="28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5E1F42D5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B7ECA">
        <w:rPr>
          <w:rFonts w:ascii="Times New Roman" w:hAnsi="Times New Roman"/>
          <w:color w:val="000000"/>
          <w:sz w:val="28"/>
          <w:szCs w:val="28"/>
        </w:rPr>
        <w:t xml:space="preserve">3.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</w:rPr>
        <w:t>Переставте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</w:rPr>
        <w:t xml:space="preserve"> цифри так, щоб нове число виявилося найбільшим з можливих.</w:t>
      </w:r>
    </w:p>
    <w:p w14:paraId="1D5A0700" w14:textId="7053D23F" w:rsidR="003676AB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6B7ECA">
        <w:rPr>
          <w:rFonts w:ascii="Times New Roman" w:hAnsi="Times New Roman"/>
          <w:color w:val="000000"/>
          <w:sz w:val="28"/>
          <w:szCs w:val="28"/>
        </w:rPr>
        <w:t xml:space="preserve">Примітка: щоб отримати випадкове число, є функція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</w:rPr>
        <w:t>mt_rand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</w:rPr>
        <w:t xml:space="preserve">(). Якщо вам потрібно випадкове число від 100 до 300 (включно), наприклад, використовуйте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</w:rPr>
        <w:t>mt_rand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</w:rPr>
        <w:t>(100, 300).</w:t>
      </w:r>
    </w:p>
    <w:p w14:paraId="4C6D5D6E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randomNum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mt_rand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100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,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999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1AA627F2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Випадкове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тризначне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число: $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randomNum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357205D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70818B7D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4D1366B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921720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73203122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array_sum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str_split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randomNum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));</w:t>
      </w:r>
    </w:p>
    <w:p w14:paraId="3509E734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"Сума цифр: $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sum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7F7877D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E1598D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D94F5BA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/&gt;"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46A3ABF3" w14:textId="1B8335DA" w:rsidR="00867D86" w:rsidRDefault="00867D86">
      <w:pPr>
        <w:spacing w:after="0" w:line="240" w:lineRule="auto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br w:type="page"/>
      </w:r>
    </w:p>
    <w:p w14:paraId="13B59E53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100858C8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reversedNumber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intval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strrev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randomNum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));</w:t>
      </w:r>
    </w:p>
    <w:p w14:paraId="2B42996B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"Число в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зворотному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порядку: $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reversedNumber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504708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sortNum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str_split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randomNum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065D5F3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rsort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sortNum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471A334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sortNewNum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intval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implode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sortNum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));</w:t>
      </w:r>
    </w:p>
    <w:p w14:paraId="532DAEB0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Найбільше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число: $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sortNewNum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1A9380DD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627A9CDF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UA"/>
        </w:rPr>
      </w:pPr>
      <w:proofErr w:type="spellStart"/>
      <w:r w:rsidRPr="006B7ECA">
        <w:rPr>
          <w:rFonts w:ascii="Times New Roman" w:hAnsi="Times New Roman"/>
          <w:b/>
          <w:bCs/>
          <w:color w:val="000000"/>
          <w:sz w:val="28"/>
          <w:szCs w:val="28"/>
          <w:lang w:val="ru-UA"/>
        </w:rPr>
        <w:t>Завдання</w:t>
      </w:r>
      <w:proofErr w:type="spellEnd"/>
      <w:r w:rsidRPr="006B7ECA">
        <w:rPr>
          <w:rFonts w:ascii="Times New Roman" w:hAnsi="Times New Roman"/>
          <w:b/>
          <w:bCs/>
          <w:color w:val="000000"/>
          <w:sz w:val="28"/>
          <w:szCs w:val="28"/>
          <w:lang w:val="ru-UA"/>
        </w:rPr>
        <w:t xml:space="preserve"> 7  </w:t>
      </w:r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Робота з циклами (2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завдання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)</w:t>
      </w:r>
    </w:p>
    <w:p w14:paraId="14E10EE6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UA"/>
        </w:rPr>
      </w:pPr>
    </w:p>
    <w:p w14:paraId="19055903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UA"/>
        </w:rPr>
      </w:pP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Написати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функцію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, яка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приймає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кількість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рядків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та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стовпців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таблиці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, і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виводить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екран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таблицю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що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складається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з n x n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комірок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різного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кольору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.</w:t>
      </w:r>
    </w:p>
    <w:p w14:paraId="7D347831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UA"/>
        </w:rPr>
      </w:pPr>
    </w:p>
    <w:p w14:paraId="08671813" w14:textId="60F3E12A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ru-UA"/>
        </w:rPr>
      </w:pP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Написати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функцію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, яка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приймає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число  n -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кількість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квадратів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Функція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має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вивести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на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чорному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тлі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n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червоних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квадратів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випадкового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розміру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в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випадковій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позиції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 xml:space="preserve"> в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браузері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  <w:lang w:val="ru-UA"/>
        </w:rPr>
        <w:t>.</w:t>
      </w:r>
    </w:p>
    <w:p w14:paraId="05FC894E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9CDCFE"/>
          <w:sz w:val="21"/>
          <w:szCs w:val="21"/>
          <w:lang w:val="ru-UA" w:eastAsia="ru-UA"/>
        </w:rPr>
        <w:t>style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=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: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;"</w:t>
      </w:r>
      <w:r w:rsidRPr="006B7ECA">
        <w:rPr>
          <w:rFonts w:ascii="Times New Roman" w:eastAsia="Times New Roman" w:hAnsi="Times New Roman"/>
          <w:color w:val="808080"/>
          <w:sz w:val="21"/>
          <w:szCs w:val="21"/>
          <w:lang w:val="ru-UA" w:eastAsia="ru-UA"/>
        </w:rPr>
        <w:t>&gt;</w:t>
      </w:r>
    </w:p>
    <w:p w14:paraId="442C30C1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&lt;?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php</w:t>
      </w:r>
      <w:proofErr w:type="spellEnd"/>
    </w:p>
    <w:p w14:paraId="6E57378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22FA0099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generateRandomColor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</w:t>
      </w:r>
    </w:p>
    <w:p w14:paraId="6BF5BD3A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{</w:t>
      </w:r>
    </w:p>
    <w:p w14:paraId="4D695D7E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return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'#'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.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substr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str_shuffle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'ABCDEF0123456789'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),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,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6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5E349BB0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2345A4E0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1D2FB78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generateTable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rows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,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columns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</w:t>
      </w:r>
    </w:p>
    <w:p w14:paraId="5605F91E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{</w:t>
      </w:r>
    </w:p>
    <w:p w14:paraId="3E32DB8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border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="1"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cellpadding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="5"&gt;'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401C8589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($i =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 $i &lt;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rows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 $i++) {</w:t>
      </w:r>
    </w:p>
    <w:p w14:paraId="213BBB27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0B878D9B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($j =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 $j &lt;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columns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 $j++) {</w:t>
      </w:r>
    </w:p>
    <w:p w14:paraId="6A501CE4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  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color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generateRandomColor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</w:t>
      </w:r>
    </w:p>
    <w:p w14:paraId="1E714FC4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  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td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='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$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color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;'&gt;&lt;/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td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7C0DCC1F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}</w:t>
      </w:r>
    </w:p>
    <w:p w14:paraId="385CAAC3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'&lt;/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60FCB1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36EEF970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'&lt;/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table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08E40D7D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2FE6390C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33562E11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generateTable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5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,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5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0C321979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generateRedColor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 {</w:t>
      </w:r>
    </w:p>
    <w:p w14:paraId="7907DB8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return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'#FF0000'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3D7D6FBB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22B174E4" w14:textId="77777777" w:rsidR="00867D86" w:rsidRDefault="00867D86">
      <w:pPr>
        <w:spacing w:after="0" w:line="240" w:lineRule="auto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br w:type="page"/>
      </w:r>
    </w:p>
    <w:p w14:paraId="3FA90F4A" w14:textId="39879D7C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lastRenderedPageBreak/>
        <w:t>function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generateRandomSize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 {</w:t>
      </w:r>
    </w:p>
    <w:p w14:paraId="53BC5BC7" w14:textId="0FA910AF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return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rand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20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,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100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); </w:t>
      </w:r>
    </w:p>
    <w:p w14:paraId="7C19CF9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053D95B9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26A580CC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generateRandomPosition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 {</w:t>
      </w:r>
    </w:p>
    <w:p w14:paraId="364ADA7E" w14:textId="63F1D33A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return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rand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300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,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500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); </w:t>
      </w:r>
    </w:p>
    <w:p w14:paraId="70ACD914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3210D52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4ACDB01A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generateRandomSquares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($n) {</w:t>
      </w:r>
    </w:p>
    <w:p w14:paraId="4FE9B01C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315F3C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($i =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 $i &lt; $n; $i++) {</w:t>
      </w:r>
    </w:p>
    <w:p w14:paraId="0C359EFE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  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redcolor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generateRedColor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</w:t>
      </w:r>
    </w:p>
    <w:p w14:paraId="00212243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  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size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generateRandomSize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</w:t>
      </w:r>
    </w:p>
    <w:p w14:paraId="122C095C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  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positionX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generateRandomPosition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</w:t>
      </w:r>
    </w:p>
    <w:p w14:paraId="3E6FB78F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    $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positionY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generateRandomPosition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();</w:t>
      </w:r>
    </w:p>
    <w:p w14:paraId="5EE1C670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1686B2C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square$i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{</w:t>
      </w:r>
    </w:p>
    <w:p w14:paraId="088B0B1B" w14:textId="77777777" w:rsidR="00867D86" w:rsidRDefault="006B7ECA" w:rsidP="00867D86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position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: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</w:t>
      </w:r>
    </w:p>
    <w:p w14:paraId="319BB9E7" w14:textId="3241273D" w:rsidR="006B7ECA" w:rsidRPr="006B7ECA" w:rsidRDefault="006B7ECA" w:rsidP="00867D86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          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${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size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}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</w:t>
      </w:r>
    </w:p>
    <w:p w14:paraId="434CC9B7" w14:textId="69FAE4BC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height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${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size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}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</w:t>
      </w:r>
    </w:p>
    <w:p w14:paraId="79D7158A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background-color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$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redcolor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</w:t>
      </w:r>
    </w:p>
    <w:p w14:paraId="4B62563A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${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positionX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}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</w:t>
      </w:r>
    </w:p>
    <w:p w14:paraId="1692DC18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           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: ${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positionY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}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;</w:t>
      </w:r>
    </w:p>
    <w:p w14:paraId="1B12433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        }"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6A934D4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}</w:t>
      </w:r>
    </w:p>
    <w:p w14:paraId="445C640F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"&lt;/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style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27777263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2C6BF8C3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for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($i = 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0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 $i &lt; $n; $i++) {</w:t>
      </w:r>
    </w:p>
    <w:p w14:paraId="45331E8A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echo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 xml:space="preserve"> </w:t>
      </w:r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"&lt;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class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='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square$i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'&gt;&lt;/</w:t>
      </w:r>
      <w:proofErr w:type="spellStart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div</w:t>
      </w:r>
      <w:proofErr w:type="spellEnd"/>
      <w:r w:rsidRPr="006B7ECA">
        <w:rPr>
          <w:rFonts w:ascii="Times New Roman" w:eastAsia="Times New Roman" w:hAnsi="Times New Roman"/>
          <w:color w:val="CE9178"/>
          <w:sz w:val="21"/>
          <w:szCs w:val="21"/>
          <w:lang w:val="ru-UA" w:eastAsia="ru-UA"/>
        </w:rPr>
        <w:t>&gt;"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;</w:t>
      </w:r>
    </w:p>
    <w:p w14:paraId="55277BD5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    }</w:t>
      </w:r>
    </w:p>
    <w:p w14:paraId="66C68334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}</w:t>
      </w:r>
    </w:p>
    <w:p w14:paraId="68A44026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</w:p>
    <w:p w14:paraId="609FE93F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proofErr w:type="spellStart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generateRandomSquares</w:t>
      </w:r>
      <w:proofErr w:type="spellEnd"/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(</w:t>
      </w:r>
      <w:r w:rsidRPr="006B7ECA">
        <w:rPr>
          <w:rFonts w:ascii="Times New Roman" w:eastAsia="Times New Roman" w:hAnsi="Times New Roman"/>
          <w:color w:val="B5CEA8"/>
          <w:sz w:val="21"/>
          <w:szCs w:val="21"/>
          <w:lang w:val="ru-UA" w:eastAsia="ru-UA"/>
        </w:rPr>
        <w:t>5</w:t>
      </w:r>
      <w:r w:rsidRPr="006B7ECA"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  <w:t>);</w:t>
      </w:r>
    </w:p>
    <w:p w14:paraId="71C3FA37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?&gt;</w:t>
      </w:r>
    </w:p>
    <w:p w14:paraId="06630087" w14:textId="77777777" w:rsidR="006B7ECA" w:rsidRPr="006B7ECA" w:rsidRDefault="006B7ECA" w:rsidP="006B7ECA">
      <w:pPr>
        <w:shd w:val="clear" w:color="auto" w:fill="1E1E1E"/>
        <w:spacing w:after="0" w:line="285" w:lineRule="atLeast"/>
        <w:rPr>
          <w:rFonts w:ascii="Times New Roman" w:eastAsia="Times New Roman" w:hAnsi="Times New Roman"/>
          <w:color w:val="D4D4D4"/>
          <w:sz w:val="21"/>
          <w:szCs w:val="21"/>
          <w:lang w:val="ru-UA" w:eastAsia="ru-UA"/>
        </w:rPr>
      </w:pPr>
      <w:r w:rsidRPr="006B7ECA">
        <w:rPr>
          <w:rFonts w:ascii="Times New Roman" w:eastAsia="Times New Roman" w:hAnsi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6B7ECA">
        <w:rPr>
          <w:rFonts w:ascii="Times New Roman" w:eastAsia="Times New Roman" w:hAnsi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6B7ECA">
        <w:rPr>
          <w:rFonts w:ascii="Times New Roman" w:eastAsia="Times New Roman" w:hAnsi="Times New Roman"/>
          <w:color w:val="808080"/>
          <w:sz w:val="21"/>
          <w:szCs w:val="21"/>
          <w:lang w:val="ru-UA" w:eastAsia="ru-UA"/>
        </w:rPr>
        <w:t>&gt;</w:t>
      </w:r>
    </w:p>
    <w:p w14:paraId="29932B82" w14:textId="7777777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UA"/>
        </w:rPr>
      </w:pPr>
    </w:p>
    <w:p w14:paraId="6C9DD1B9" w14:textId="07219517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t>Результат 2-6:</w:t>
      </w:r>
    </w:p>
    <w:p w14:paraId="45C44776" w14:textId="07FCAF19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noProof/>
        </w:rPr>
        <w:lastRenderedPageBreak/>
        <w:drawing>
          <wp:inline distT="0" distB="0" distL="0" distR="0" wp14:anchorId="03D60B42" wp14:editId="1BBD426D">
            <wp:extent cx="6299835" cy="5428615"/>
            <wp:effectExtent l="0" t="0" r="5715" b="635"/>
            <wp:docPr id="8004389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389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E8B9" w14:textId="55ADFA3C" w:rsidR="006B7ECA" w:rsidRPr="006B7ECA" w:rsidRDefault="006B7ECA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0E65A884" w14:textId="44577A22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Результат 7:</w:t>
      </w:r>
    </w:p>
    <w:p w14:paraId="7308F216" w14:textId="29A83E9D" w:rsid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B7ECA">
        <w:rPr>
          <w:rFonts w:ascii="Times New Roman" w:hAnsi="Times New Roman"/>
          <w:noProof/>
        </w:rPr>
        <w:drawing>
          <wp:inline distT="0" distB="0" distL="0" distR="0" wp14:anchorId="5C4FD45C" wp14:editId="3DDC3AFA">
            <wp:extent cx="6299835" cy="5352415"/>
            <wp:effectExtent l="0" t="0" r="5715" b="635"/>
            <wp:docPr id="1451378901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78901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954" w14:textId="15BC7582" w:rsidR="006B7ECA" w:rsidRPr="006B7ECA" w:rsidRDefault="006B7ECA" w:rsidP="006B7ECA">
      <w:pPr>
        <w:tabs>
          <w:tab w:val="left" w:pos="5670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Висновок: </w:t>
      </w:r>
      <w:r>
        <w:rPr>
          <w:rFonts w:ascii="Times New Roman" w:hAnsi="Times New Roman"/>
          <w:color w:val="000000"/>
          <w:sz w:val="28"/>
          <w:szCs w:val="28"/>
        </w:rPr>
        <w:t xml:space="preserve"> був ознайомлений з такими </w:t>
      </w:r>
      <w:r w:rsidRPr="006B7ECA">
        <w:rPr>
          <w:rFonts w:ascii="Times New Roman" w:hAnsi="Times New Roman"/>
          <w:color w:val="000000"/>
          <w:sz w:val="28"/>
          <w:szCs w:val="28"/>
        </w:rPr>
        <w:t>поняттями як: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B7ECA">
        <w:rPr>
          <w:rFonts w:ascii="Times New Roman" w:hAnsi="Times New Roman"/>
          <w:color w:val="000000"/>
          <w:sz w:val="28"/>
          <w:szCs w:val="28"/>
        </w:rPr>
        <w:t xml:space="preserve">змінні, типи даних, операції в РНР, конструкція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</w:rPr>
        <w:t>..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B7ECA">
        <w:rPr>
          <w:rFonts w:ascii="Times New Roman" w:hAnsi="Times New Roman"/>
          <w:color w:val="000000"/>
          <w:sz w:val="28"/>
          <w:szCs w:val="28"/>
        </w:rPr>
        <w:t>switch</w:t>
      </w:r>
      <w:proofErr w:type="spellEnd"/>
      <w:r w:rsidRPr="006B7ECA">
        <w:rPr>
          <w:rFonts w:ascii="Times New Roman" w:hAnsi="Times New Roman"/>
          <w:color w:val="000000"/>
          <w:sz w:val="28"/>
          <w:szCs w:val="28"/>
        </w:rPr>
        <w:t>, цикли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sectPr w:rsidR="006B7ECA" w:rsidRPr="006B7ECA" w:rsidSect="007045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92A4" w14:textId="77777777" w:rsidR="007045C5" w:rsidRDefault="007045C5">
      <w:r>
        <w:separator/>
      </w:r>
    </w:p>
  </w:endnote>
  <w:endnote w:type="continuationSeparator" w:id="0">
    <w:p w14:paraId="75CDB72A" w14:textId="77777777" w:rsidR="007045C5" w:rsidRDefault="00704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3EE81" w14:textId="77777777" w:rsidR="00867D86" w:rsidRDefault="00867D8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4C61" w14:textId="77777777" w:rsidR="00867D86" w:rsidRDefault="00867D8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CE62" w14:textId="77777777" w:rsidR="00867D86" w:rsidRDefault="00867D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45BC" w14:textId="77777777" w:rsidR="007045C5" w:rsidRDefault="007045C5">
      <w:r>
        <w:separator/>
      </w:r>
    </w:p>
  </w:footnote>
  <w:footnote w:type="continuationSeparator" w:id="0">
    <w:p w14:paraId="137B6426" w14:textId="77777777" w:rsidR="007045C5" w:rsidRDefault="00704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E5C2D" w14:textId="77777777" w:rsidR="00867D86" w:rsidRDefault="00867D8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507E609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5665C3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14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3179A0CD" w:rsidR="00326D2B" w:rsidRPr="00F53555" w:rsidRDefault="00E90F55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E90F5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ПОЛІТЕХНІКА– Лр.6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507E609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5665C3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14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3179A0CD" w:rsidR="00326D2B" w:rsidRPr="00F53555" w:rsidRDefault="00E90F55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E90F55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ПОЛІТЕХНІКА– Лр.6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4A85D4D3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51FBF8D5">
              <wp:simplePos x="0" y="0"/>
              <wp:positionH relativeFrom="margin">
                <wp:posOffset>-656590</wp:posOffset>
              </wp:positionH>
              <wp:positionV relativeFrom="page">
                <wp:posOffset>243840</wp:posOffset>
              </wp:positionV>
              <wp:extent cx="7101840" cy="10189210"/>
              <wp:effectExtent l="0" t="0" r="2286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0184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2AE78F4A" w:rsidR="00326D2B" w:rsidRPr="00F53555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F53555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C37F7E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5F7A49" w:rsidRPr="00F53555">
                              <w:rPr>
                                <w:rFonts w:ascii="Calibri" w:hAnsi="Calibri"/>
                                <w:szCs w:val="28"/>
                              </w:rPr>
                              <w:t>–</w:t>
                            </w:r>
                            <w:r w:rsidR="003E0570" w:rsidRPr="00F53555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F53555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867D86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6440A89D" w:rsidR="00326D2B" w:rsidRPr="00F53555" w:rsidRDefault="00BA3E45" w:rsidP="00B66788">
                              <w:pPr>
                                <w:rPr>
                                  <w:i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ru-RU"/>
                                </w:rPr>
                                <w:t>Божко К. 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55F15018" w:rsidR="00326D2B" w:rsidRPr="00F53555" w:rsidRDefault="00867D86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E58B03D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5638FDBD" w:rsidR="00326D2B" w:rsidRPr="00A9614E" w:rsidRDefault="00F53555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>
                              <w:t>Звіт з лабораторної роботи №</w:t>
                            </w:r>
                            <w:r w:rsidR="00867D86"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5B3867EF" w:rsidR="00326D2B" w:rsidRPr="00867D86" w:rsidRDefault="00867D86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633A9CFD" w:rsidR="00326D2B" w:rsidRPr="00E90F55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E90F55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E90F55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E90F55">
                              <w:rPr>
                                <w:rFonts w:ascii="Arial" w:hAnsi="Arial"/>
                                <w:szCs w:val="28"/>
                              </w:rPr>
                              <w:t xml:space="preserve"> гр. </w:t>
                            </w:r>
                            <w:r w:rsidR="00E90F55" w:rsidRPr="00E90F55">
                              <w:rPr>
                                <w:rFonts w:ascii="Arial" w:hAnsi="Arial"/>
                                <w:szCs w:val="28"/>
                              </w:rPr>
                              <w:t>ВТ</w:t>
                            </w:r>
                            <w:r w:rsidR="00F53555" w:rsidRPr="00E90F55">
                              <w:rPr>
                                <w:rFonts w:ascii="Arial" w:hAnsi="Arial"/>
                                <w:szCs w:val="28"/>
                              </w:rPr>
                              <w:t>-2</w:t>
                            </w:r>
                            <w:r w:rsidR="00C37F7E">
                              <w:rPr>
                                <w:rFonts w:ascii="Arial" w:hAnsi="Arial"/>
                                <w:szCs w:val="28"/>
                              </w:rPr>
                              <w:t>2</w:t>
                            </w:r>
                            <w:r w:rsidR="00F53555" w:rsidRPr="00E90F55">
                              <w:rPr>
                                <w:rFonts w:ascii="Arial" w:hAnsi="Arial"/>
                                <w:szCs w:val="28"/>
                              </w:rPr>
                              <w:t>-</w:t>
                            </w:r>
                            <w:r w:rsidR="00C37F7E">
                              <w:rPr>
                                <w:rFonts w:ascii="Arial" w:hAnsi="Arial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-51.7pt;margin-top:19.2pt;width:559.2pt;height:802.3pt;z-index:251650560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2AE78F4A" w:rsidR="00326D2B" w:rsidRPr="00F53555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F53555"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C37F7E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5F7A49" w:rsidRPr="00F53555">
                        <w:rPr>
                          <w:rFonts w:ascii="Calibri" w:hAnsi="Calibri"/>
                          <w:szCs w:val="28"/>
                        </w:rPr>
                        <w:t>–</w:t>
                      </w:r>
                      <w:r w:rsidR="003E0570" w:rsidRPr="00F53555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F53555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867D86">
                        <w:rPr>
                          <w:rFonts w:ascii="Calibri" w:hAnsi="Calibri"/>
                          <w:szCs w:val="28"/>
                        </w:rPr>
                        <w:t>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6440A89D" w:rsidR="00326D2B" w:rsidRPr="00F53555" w:rsidRDefault="00BA3E45" w:rsidP="00B66788">
                        <w:pPr>
                          <w:rPr>
                            <w:i/>
                            <w:sz w:val="18"/>
                            <w:lang w:val="ru-RU"/>
                          </w:rPr>
                        </w:pPr>
                        <w:r>
                          <w:rPr>
                            <w:i/>
                            <w:sz w:val="18"/>
                            <w:lang w:val="ru-RU"/>
                          </w:rPr>
                          <w:t>Божко К. Д.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55F15018" w:rsidR="00326D2B" w:rsidRPr="00F53555" w:rsidRDefault="00867D86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 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E58B03D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5638FDBD" w:rsidR="00326D2B" w:rsidRPr="00A9614E" w:rsidRDefault="00F53555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>
                        <w:t>Звіт з лабораторної роботи №</w:t>
                      </w:r>
                      <w:r w:rsidR="00867D86">
                        <w:t>1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5B3867EF" w:rsidR="00326D2B" w:rsidRPr="00867D86" w:rsidRDefault="00867D86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7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633A9CFD" w:rsidR="00326D2B" w:rsidRPr="00E90F55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E90F55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E90F55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E90F55">
                        <w:rPr>
                          <w:rFonts w:ascii="Arial" w:hAnsi="Arial"/>
                          <w:szCs w:val="28"/>
                        </w:rPr>
                        <w:t xml:space="preserve"> гр. </w:t>
                      </w:r>
                      <w:r w:rsidR="00E90F55" w:rsidRPr="00E90F55">
                        <w:rPr>
                          <w:rFonts w:ascii="Arial" w:hAnsi="Arial"/>
                          <w:szCs w:val="28"/>
                        </w:rPr>
                        <w:t>ВТ</w:t>
                      </w:r>
                      <w:r w:rsidR="00F53555" w:rsidRPr="00E90F55">
                        <w:rPr>
                          <w:rFonts w:ascii="Arial" w:hAnsi="Arial"/>
                          <w:szCs w:val="28"/>
                        </w:rPr>
                        <w:t>-2</w:t>
                      </w:r>
                      <w:r w:rsidR="00C37F7E">
                        <w:rPr>
                          <w:rFonts w:ascii="Arial" w:hAnsi="Arial"/>
                          <w:szCs w:val="28"/>
                        </w:rPr>
                        <w:t>2</w:t>
                      </w:r>
                      <w:r w:rsidR="00F53555" w:rsidRPr="00E90F55">
                        <w:rPr>
                          <w:rFonts w:ascii="Arial" w:hAnsi="Arial"/>
                          <w:szCs w:val="28"/>
                        </w:rPr>
                        <w:t>-</w:t>
                      </w:r>
                      <w:r w:rsidR="00C37F7E">
                        <w:rPr>
                          <w:rFonts w:ascii="Arial" w:hAnsi="Arial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630D1"/>
    <w:multiLevelType w:val="hybridMultilevel"/>
    <w:tmpl w:val="9C4CC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A1F03"/>
    <w:multiLevelType w:val="hybridMultilevel"/>
    <w:tmpl w:val="FAD2D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C13E4"/>
    <w:multiLevelType w:val="hybridMultilevel"/>
    <w:tmpl w:val="B6AA08EA"/>
    <w:lvl w:ilvl="0" w:tplc="8788DE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876654430">
    <w:abstractNumId w:val="1"/>
  </w:num>
  <w:num w:numId="2" w16cid:durableId="156504298">
    <w:abstractNumId w:val="6"/>
  </w:num>
  <w:num w:numId="3" w16cid:durableId="717239488">
    <w:abstractNumId w:val="4"/>
  </w:num>
  <w:num w:numId="4" w16cid:durableId="587470682">
    <w:abstractNumId w:val="0"/>
  </w:num>
  <w:num w:numId="5" w16cid:durableId="351881038">
    <w:abstractNumId w:val="12"/>
  </w:num>
  <w:num w:numId="6" w16cid:durableId="61954471">
    <w:abstractNumId w:val="5"/>
  </w:num>
  <w:num w:numId="7" w16cid:durableId="516577613">
    <w:abstractNumId w:val="3"/>
  </w:num>
  <w:num w:numId="8" w16cid:durableId="499009249">
    <w:abstractNumId w:val="9"/>
  </w:num>
  <w:num w:numId="9" w16cid:durableId="1875344736">
    <w:abstractNumId w:val="8"/>
  </w:num>
  <w:num w:numId="10" w16cid:durableId="1513564382">
    <w:abstractNumId w:val="2"/>
  </w:num>
  <w:num w:numId="11" w16cid:durableId="994991188">
    <w:abstractNumId w:val="10"/>
  </w:num>
  <w:num w:numId="12" w16cid:durableId="1262490717">
    <w:abstractNumId w:val="13"/>
  </w:num>
  <w:num w:numId="13" w16cid:durableId="1323003346">
    <w:abstractNumId w:val="7"/>
  </w:num>
  <w:num w:numId="14" w16cid:durableId="359740622">
    <w:abstractNumId w:val="16"/>
  </w:num>
  <w:num w:numId="15" w16cid:durableId="1465386291">
    <w:abstractNumId w:val="11"/>
  </w:num>
  <w:num w:numId="16" w16cid:durableId="740371207">
    <w:abstractNumId w:val="14"/>
  </w:num>
  <w:num w:numId="17" w16cid:durableId="94897720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UA" w:vendorID="64" w:dllVersion="0" w:nlCheck="1" w:checkStyle="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091D"/>
    <w:rsid w:val="0004617D"/>
    <w:rsid w:val="0005325B"/>
    <w:rsid w:val="00065D0A"/>
    <w:rsid w:val="000663E4"/>
    <w:rsid w:val="00067806"/>
    <w:rsid w:val="00067E52"/>
    <w:rsid w:val="000733AE"/>
    <w:rsid w:val="0007391D"/>
    <w:rsid w:val="00080607"/>
    <w:rsid w:val="000806C9"/>
    <w:rsid w:val="00082DDA"/>
    <w:rsid w:val="000904F3"/>
    <w:rsid w:val="00090E3B"/>
    <w:rsid w:val="00092BB0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40E2"/>
    <w:rsid w:val="00145FA5"/>
    <w:rsid w:val="00154FC1"/>
    <w:rsid w:val="0015702C"/>
    <w:rsid w:val="001601C0"/>
    <w:rsid w:val="001604A2"/>
    <w:rsid w:val="001638E4"/>
    <w:rsid w:val="00166872"/>
    <w:rsid w:val="0018120F"/>
    <w:rsid w:val="00197112"/>
    <w:rsid w:val="001A6A91"/>
    <w:rsid w:val="001B3921"/>
    <w:rsid w:val="001B3F8C"/>
    <w:rsid w:val="001B7F3D"/>
    <w:rsid w:val="001C0B7D"/>
    <w:rsid w:val="001C133B"/>
    <w:rsid w:val="001C283F"/>
    <w:rsid w:val="001D0306"/>
    <w:rsid w:val="001D1CB5"/>
    <w:rsid w:val="001E0592"/>
    <w:rsid w:val="001E5205"/>
    <w:rsid w:val="001E6442"/>
    <w:rsid w:val="00200C8D"/>
    <w:rsid w:val="002033DA"/>
    <w:rsid w:val="00204256"/>
    <w:rsid w:val="00211AF6"/>
    <w:rsid w:val="002151B1"/>
    <w:rsid w:val="00220A87"/>
    <w:rsid w:val="00221EF8"/>
    <w:rsid w:val="00236856"/>
    <w:rsid w:val="00242551"/>
    <w:rsid w:val="00245CE6"/>
    <w:rsid w:val="00246C40"/>
    <w:rsid w:val="00253D10"/>
    <w:rsid w:val="002600DB"/>
    <w:rsid w:val="00260199"/>
    <w:rsid w:val="002638A5"/>
    <w:rsid w:val="00265C70"/>
    <w:rsid w:val="002667BF"/>
    <w:rsid w:val="0027141B"/>
    <w:rsid w:val="0027502A"/>
    <w:rsid w:val="00276271"/>
    <w:rsid w:val="00276D97"/>
    <w:rsid w:val="00287D22"/>
    <w:rsid w:val="002975BB"/>
    <w:rsid w:val="002A23DD"/>
    <w:rsid w:val="002A6790"/>
    <w:rsid w:val="002A6C13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6DE2"/>
    <w:rsid w:val="00317173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45EB0"/>
    <w:rsid w:val="00355B87"/>
    <w:rsid w:val="0036430A"/>
    <w:rsid w:val="00365501"/>
    <w:rsid w:val="00366C82"/>
    <w:rsid w:val="003676AB"/>
    <w:rsid w:val="00367EEA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1E0"/>
    <w:rsid w:val="003D3952"/>
    <w:rsid w:val="003D5947"/>
    <w:rsid w:val="003E0570"/>
    <w:rsid w:val="003E4115"/>
    <w:rsid w:val="003E6120"/>
    <w:rsid w:val="003E6E94"/>
    <w:rsid w:val="003E6F39"/>
    <w:rsid w:val="003E719E"/>
    <w:rsid w:val="003F161E"/>
    <w:rsid w:val="003F2ABB"/>
    <w:rsid w:val="003F5EA4"/>
    <w:rsid w:val="003F7A5A"/>
    <w:rsid w:val="004004BC"/>
    <w:rsid w:val="0040372A"/>
    <w:rsid w:val="00404391"/>
    <w:rsid w:val="004064D4"/>
    <w:rsid w:val="004101F4"/>
    <w:rsid w:val="004105F2"/>
    <w:rsid w:val="00414ECC"/>
    <w:rsid w:val="00417AF4"/>
    <w:rsid w:val="0042016E"/>
    <w:rsid w:val="00424CB3"/>
    <w:rsid w:val="00426EAC"/>
    <w:rsid w:val="004272B3"/>
    <w:rsid w:val="00431CE9"/>
    <w:rsid w:val="004335A1"/>
    <w:rsid w:val="00441D33"/>
    <w:rsid w:val="004428A5"/>
    <w:rsid w:val="004538AC"/>
    <w:rsid w:val="00454D51"/>
    <w:rsid w:val="004573EE"/>
    <w:rsid w:val="00473FC9"/>
    <w:rsid w:val="00482385"/>
    <w:rsid w:val="0048324E"/>
    <w:rsid w:val="004839C8"/>
    <w:rsid w:val="004935B2"/>
    <w:rsid w:val="004953D0"/>
    <w:rsid w:val="004A2797"/>
    <w:rsid w:val="004A37BB"/>
    <w:rsid w:val="004B2FA3"/>
    <w:rsid w:val="004B732E"/>
    <w:rsid w:val="004C359E"/>
    <w:rsid w:val="004C7EE5"/>
    <w:rsid w:val="004D4022"/>
    <w:rsid w:val="004E2AD1"/>
    <w:rsid w:val="004E3941"/>
    <w:rsid w:val="004E4084"/>
    <w:rsid w:val="004E7D69"/>
    <w:rsid w:val="004F20FD"/>
    <w:rsid w:val="005001D2"/>
    <w:rsid w:val="00501644"/>
    <w:rsid w:val="00506BCB"/>
    <w:rsid w:val="00511AE4"/>
    <w:rsid w:val="00511D00"/>
    <w:rsid w:val="00512A2B"/>
    <w:rsid w:val="00512BD1"/>
    <w:rsid w:val="00512EED"/>
    <w:rsid w:val="00514614"/>
    <w:rsid w:val="00525518"/>
    <w:rsid w:val="00525897"/>
    <w:rsid w:val="00530562"/>
    <w:rsid w:val="00532F0B"/>
    <w:rsid w:val="00540B21"/>
    <w:rsid w:val="005422A1"/>
    <w:rsid w:val="005453C2"/>
    <w:rsid w:val="0054795C"/>
    <w:rsid w:val="00565C41"/>
    <w:rsid w:val="005663E4"/>
    <w:rsid w:val="005665C3"/>
    <w:rsid w:val="00567D1E"/>
    <w:rsid w:val="00575E1B"/>
    <w:rsid w:val="00577D70"/>
    <w:rsid w:val="00584802"/>
    <w:rsid w:val="005948F2"/>
    <w:rsid w:val="005A20E1"/>
    <w:rsid w:val="005A2112"/>
    <w:rsid w:val="005A4274"/>
    <w:rsid w:val="005A45E1"/>
    <w:rsid w:val="005B2487"/>
    <w:rsid w:val="005D422A"/>
    <w:rsid w:val="005E3725"/>
    <w:rsid w:val="005E4AD1"/>
    <w:rsid w:val="005E51C8"/>
    <w:rsid w:val="005E6DEE"/>
    <w:rsid w:val="005F5A90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34335"/>
    <w:rsid w:val="006373DB"/>
    <w:rsid w:val="00642A28"/>
    <w:rsid w:val="00645AFD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B5D6B"/>
    <w:rsid w:val="006B7ECA"/>
    <w:rsid w:val="006C359C"/>
    <w:rsid w:val="006C7040"/>
    <w:rsid w:val="006D195A"/>
    <w:rsid w:val="006D6136"/>
    <w:rsid w:val="006E21D8"/>
    <w:rsid w:val="006F30A5"/>
    <w:rsid w:val="006F6F54"/>
    <w:rsid w:val="007045C5"/>
    <w:rsid w:val="0071029B"/>
    <w:rsid w:val="007131A7"/>
    <w:rsid w:val="007204D3"/>
    <w:rsid w:val="00722FB4"/>
    <w:rsid w:val="00723BB9"/>
    <w:rsid w:val="0072667C"/>
    <w:rsid w:val="00735DB1"/>
    <w:rsid w:val="007431A9"/>
    <w:rsid w:val="0074613A"/>
    <w:rsid w:val="007508BA"/>
    <w:rsid w:val="00752425"/>
    <w:rsid w:val="0076214F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A7F3A"/>
    <w:rsid w:val="007B3129"/>
    <w:rsid w:val="007B4933"/>
    <w:rsid w:val="007B765E"/>
    <w:rsid w:val="007C18C6"/>
    <w:rsid w:val="007C4928"/>
    <w:rsid w:val="007C4CA0"/>
    <w:rsid w:val="007C74D5"/>
    <w:rsid w:val="007E696E"/>
    <w:rsid w:val="007F0DA4"/>
    <w:rsid w:val="007F33B8"/>
    <w:rsid w:val="007F6787"/>
    <w:rsid w:val="007F7069"/>
    <w:rsid w:val="008027F5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4C2E"/>
    <w:rsid w:val="00845DD4"/>
    <w:rsid w:val="00852FFA"/>
    <w:rsid w:val="00856560"/>
    <w:rsid w:val="00862300"/>
    <w:rsid w:val="00862F78"/>
    <w:rsid w:val="00867D86"/>
    <w:rsid w:val="00872C33"/>
    <w:rsid w:val="00876105"/>
    <w:rsid w:val="00880C42"/>
    <w:rsid w:val="00881192"/>
    <w:rsid w:val="00891FC2"/>
    <w:rsid w:val="00892EAE"/>
    <w:rsid w:val="008A4C80"/>
    <w:rsid w:val="008B00F9"/>
    <w:rsid w:val="008B5588"/>
    <w:rsid w:val="008C11F3"/>
    <w:rsid w:val="008C1A94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36A6E"/>
    <w:rsid w:val="00941C18"/>
    <w:rsid w:val="00954BE3"/>
    <w:rsid w:val="00965083"/>
    <w:rsid w:val="00965B99"/>
    <w:rsid w:val="0096748F"/>
    <w:rsid w:val="00967867"/>
    <w:rsid w:val="009708A8"/>
    <w:rsid w:val="0097220A"/>
    <w:rsid w:val="009744B7"/>
    <w:rsid w:val="009761BC"/>
    <w:rsid w:val="00976624"/>
    <w:rsid w:val="0098006A"/>
    <w:rsid w:val="0098295E"/>
    <w:rsid w:val="00986F5B"/>
    <w:rsid w:val="009A4C0E"/>
    <w:rsid w:val="009A4EB7"/>
    <w:rsid w:val="009B6EC7"/>
    <w:rsid w:val="009C5BD1"/>
    <w:rsid w:val="009C675D"/>
    <w:rsid w:val="009D2E52"/>
    <w:rsid w:val="009D35A6"/>
    <w:rsid w:val="009D40FD"/>
    <w:rsid w:val="009D555D"/>
    <w:rsid w:val="009D710D"/>
    <w:rsid w:val="009E4A2E"/>
    <w:rsid w:val="009E4C33"/>
    <w:rsid w:val="009F131C"/>
    <w:rsid w:val="009F2452"/>
    <w:rsid w:val="009F44ED"/>
    <w:rsid w:val="009F7A31"/>
    <w:rsid w:val="00A002D3"/>
    <w:rsid w:val="00A04A26"/>
    <w:rsid w:val="00A057A2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2FE3"/>
    <w:rsid w:val="00A45DB0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7AC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D0C62"/>
    <w:rsid w:val="00AD2C44"/>
    <w:rsid w:val="00AE702C"/>
    <w:rsid w:val="00AF1D01"/>
    <w:rsid w:val="00B009EE"/>
    <w:rsid w:val="00B042D0"/>
    <w:rsid w:val="00B2143E"/>
    <w:rsid w:val="00B21463"/>
    <w:rsid w:val="00B22B1C"/>
    <w:rsid w:val="00B27870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2C2"/>
    <w:rsid w:val="00B75835"/>
    <w:rsid w:val="00B81CF2"/>
    <w:rsid w:val="00B836B1"/>
    <w:rsid w:val="00B845BD"/>
    <w:rsid w:val="00B868A0"/>
    <w:rsid w:val="00B86DBA"/>
    <w:rsid w:val="00B909E9"/>
    <w:rsid w:val="00B91413"/>
    <w:rsid w:val="00BA2CBB"/>
    <w:rsid w:val="00BA3E45"/>
    <w:rsid w:val="00BB667E"/>
    <w:rsid w:val="00BB6A69"/>
    <w:rsid w:val="00BC2EE4"/>
    <w:rsid w:val="00BC33E5"/>
    <w:rsid w:val="00BC3473"/>
    <w:rsid w:val="00BC73F0"/>
    <w:rsid w:val="00BD1C54"/>
    <w:rsid w:val="00BD2A90"/>
    <w:rsid w:val="00BD312C"/>
    <w:rsid w:val="00BE1712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5028"/>
    <w:rsid w:val="00C254AF"/>
    <w:rsid w:val="00C27558"/>
    <w:rsid w:val="00C32DBF"/>
    <w:rsid w:val="00C34A6C"/>
    <w:rsid w:val="00C3563B"/>
    <w:rsid w:val="00C37F7E"/>
    <w:rsid w:val="00C44231"/>
    <w:rsid w:val="00C47DBE"/>
    <w:rsid w:val="00C517CB"/>
    <w:rsid w:val="00C64955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CF59FC"/>
    <w:rsid w:val="00D07D29"/>
    <w:rsid w:val="00D12DAA"/>
    <w:rsid w:val="00D22594"/>
    <w:rsid w:val="00D40102"/>
    <w:rsid w:val="00D405A8"/>
    <w:rsid w:val="00D4116C"/>
    <w:rsid w:val="00D4630A"/>
    <w:rsid w:val="00D76515"/>
    <w:rsid w:val="00D8239E"/>
    <w:rsid w:val="00D843A0"/>
    <w:rsid w:val="00D85745"/>
    <w:rsid w:val="00D86870"/>
    <w:rsid w:val="00D9398B"/>
    <w:rsid w:val="00DA5908"/>
    <w:rsid w:val="00DC1590"/>
    <w:rsid w:val="00DC364C"/>
    <w:rsid w:val="00DC4471"/>
    <w:rsid w:val="00DC45F2"/>
    <w:rsid w:val="00DD4CAF"/>
    <w:rsid w:val="00DE1ACC"/>
    <w:rsid w:val="00DE1AEF"/>
    <w:rsid w:val="00DE57E0"/>
    <w:rsid w:val="00DF189B"/>
    <w:rsid w:val="00DF53AD"/>
    <w:rsid w:val="00DF53B9"/>
    <w:rsid w:val="00DF5C55"/>
    <w:rsid w:val="00DF7A47"/>
    <w:rsid w:val="00E01025"/>
    <w:rsid w:val="00E10B0C"/>
    <w:rsid w:val="00E170FC"/>
    <w:rsid w:val="00E172CB"/>
    <w:rsid w:val="00E2262E"/>
    <w:rsid w:val="00E46FB5"/>
    <w:rsid w:val="00E50895"/>
    <w:rsid w:val="00E50DCF"/>
    <w:rsid w:val="00E53AC5"/>
    <w:rsid w:val="00E57033"/>
    <w:rsid w:val="00E673BB"/>
    <w:rsid w:val="00E71B4C"/>
    <w:rsid w:val="00E80EDB"/>
    <w:rsid w:val="00E90F55"/>
    <w:rsid w:val="00E9429B"/>
    <w:rsid w:val="00EA009D"/>
    <w:rsid w:val="00EA1262"/>
    <w:rsid w:val="00EA2023"/>
    <w:rsid w:val="00EA3249"/>
    <w:rsid w:val="00EA52EB"/>
    <w:rsid w:val="00EA5ADE"/>
    <w:rsid w:val="00EA73B0"/>
    <w:rsid w:val="00EB025F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4E78"/>
    <w:rsid w:val="00F15231"/>
    <w:rsid w:val="00F1541E"/>
    <w:rsid w:val="00F17459"/>
    <w:rsid w:val="00F20479"/>
    <w:rsid w:val="00F2189D"/>
    <w:rsid w:val="00F3405A"/>
    <w:rsid w:val="00F52BB7"/>
    <w:rsid w:val="00F53555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731E6"/>
    <w:rsid w:val="00F80F7D"/>
    <w:rsid w:val="00F874F6"/>
    <w:rsid w:val="00F90804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D1C85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36F91197-70C4-43D2-B67A-931F9010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551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676A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51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E1D1-012D-4AE6-BB6A-7FA1E913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3</TotalTime>
  <Pages>7</Pages>
  <Words>734</Words>
  <Characters>4188</Characters>
  <Application>Microsoft Office Word</Application>
  <DocSecurity>0</DocSecurity>
  <Lines>34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vika7</dc:creator>
  <cp:keywords/>
  <dc:description/>
  <cp:lastModifiedBy>Кирилл Божко</cp:lastModifiedBy>
  <cp:revision>3</cp:revision>
  <cp:lastPrinted>2023-03-04T01:23:00Z</cp:lastPrinted>
  <dcterms:created xsi:type="dcterms:W3CDTF">2024-03-06T17:40:00Z</dcterms:created>
  <dcterms:modified xsi:type="dcterms:W3CDTF">2024-03-06T17:45:00Z</dcterms:modified>
</cp:coreProperties>
</file>